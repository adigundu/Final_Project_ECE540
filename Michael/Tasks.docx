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F5DF" w14:textId="11E0C50F" w:rsidR="00F94B44" w:rsidRDefault="009F6138" w:rsidP="009F6138">
      <w:pPr>
        <w:pStyle w:val="ListParagraph"/>
        <w:numPr>
          <w:ilvl w:val="0"/>
          <w:numId w:val="1"/>
        </w:numPr>
      </w:pPr>
      <w:r>
        <w:t>Generate Multiple Maps.</w:t>
      </w:r>
    </w:p>
    <w:p w14:paraId="450BB57A" w14:textId="51175480" w:rsidR="009F6138" w:rsidRDefault="009F6138" w:rsidP="009F6138">
      <w:pPr>
        <w:pStyle w:val="ListParagraph"/>
        <w:numPr>
          <w:ilvl w:val="0"/>
          <w:numId w:val="1"/>
        </w:numPr>
      </w:pPr>
      <w:r>
        <w:t>Setup Block Ram to contain multiple maps.</w:t>
      </w:r>
    </w:p>
    <w:p w14:paraId="2515623F" w14:textId="556905AF" w:rsidR="00C15602" w:rsidRDefault="00C15602" w:rsidP="00C15602">
      <w:pPr>
        <w:pStyle w:val="ListParagraph"/>
        <w:numPr>
          <w:ilvl w:val="1"/>
          <w:numId w:val="1"/>
        </w:numPr>
      </w:pPr>
      <w:r>
        <w:t>Dual Port Block RAM named “</w:t>
      </w:r>
      <w:proofErr w:type="spellStart"/>
      <w:r>
        <w:t>world_map</w:t>
      </w:r>
      <w:proofErr w:type="spellEnd"/>
      <w:r>
        <w:t>”</w:t>
      </w:r>
    </w:p>
    <w:p w14:paraId="390BF4AC" w14:textId="364DAE47" w:rsidR="00C15602" w:rsidRDefault="00C15602" w:rsidP="00C15602">
      <w:pPr>
        <w:pStyle w:val="ListParagraph"/>
        <w:numPr>
          <w:ilvl w:val="2"/>
          <w:numId w:val="1"/>
        </w:numPr>
      </w:pPr>
      <w:r>
        <w:t>Memory Organization is 16,384 x 2 = 32Kb Capacity.</w:t>
      </w:r>
    </w:p>
    <w:p w14:paraId="2649862B" w14:textId="5D239E6D" w:rsidR="00C15602" w:rsidRDefault="00C15602" w:rsidP="00C15602">
      <w:pPr>
        <w:pStyle w:val="ListParagraph"/>
        <w:numPr>
          <w:ilvl w:val="2"/>
          <w:numId w:val="1"/>
        </w:numPr>
      </w:pPr>
      <w:r>
        <w:t>Port A always enabled.</w:t>
      </w:r>
    </w:p>
    <w:p w14:paraId="61A3D5F8" w14:textId="38C5D94D" w:rsidR="00C15602" w:rsidRDefault="00C15602" w:rsidP="00C13A55">
      <w:pPr>
        <w:pStyle w:val="ListParagraph"/>
        <w:numPr>
          <w:ilvl w:val="2"/>
          <w:numId w:val="1"/>
        </w:numPr>
      </w:pPr>
      <w:r>
        <w:t>Port B always enabled.</w:t>
      </w:r>
    </w:p>
    <w:p w14:paraId="4831D892" w14:textId="7A05DCE0" w:rsidR="00C13A55" w:rsidRDefault="00C13A55" w:rsidP="00C13A55">
      <w:pPr>
        <w:pStyle w:val="ListParagraph"/>
        <w:numPr>
          <w:ilvl w:val="1"/>
          <w:numId w:val="1"/>
        </w:numPr>
      </w:pPr>
      <w:r>
        <w:t>How to generate multiple maps within this block ram?</w:t>
      </w:r>
    </w:p>
    <w:p w14:paraId="4161950D" w14:textId="560D8BC9" w:rsidR="006F296E" w:rsidRDefault="00C13A55" w:rsidP="006F296E">
      <w:pPr>
        <w:pStyle w:val="ListParagraph"/>
        <w:numPr>
          <w:ilvl w:val="2"/>
          <w:numId w:val="1"/>
        </w:numPr>
      </w:pPr>
      <w:r>
        <w:t>Create multiple Block Rams and rename them.</w:t>
      </w:r>
    </w:p>
    <w:p w14:paraId="60B889C4" w14:textId="4E4D3F2F" w:rsidR="006F296E" w:rsidRDefault="006F296E" w:rsidP="006F296E">
      <w:pPr>
        <w:pStyle w:val="ListParagraph"/>
        <w:numPr>
          <w:ilvl w:val="3"/>
          <w:numId w:val="1"/>
        </w:numPr>
      </w:pPr>
      <w:r>
        <w:t>World Map inputs:</w:t>
      </w:r>
    </w:p>
    <w:p w14:paraId="047DD4A8" w14:textId="4AF0CA16" w:rsidR="006F296E" w:rsidRDefault="006F296E" w:rsidP="006F296E">
      <w:pPr>
        <w:pStyle w:val="ListParagraph"/>
        <w:numPr>
          <w:ilvl w:val="4"/>
          <w:numId w:val="1"/>
        </w:numPr>
      </w:pPr>
      <w:proofErr w:type="gramStart"/>
      <w:r>
        <w:t>.</w:t>
      </w:r>
      <w:proofErr w:type="spellStart"/>
      <w:r>
        <w:t>clka</w:t>
      </w:r>
      <w:proofErr w:type="spellEnd"/>
      <w:proofErr w:type="gramEnd"/>
      <w:r>
        <w:t xml:space="preserve"> &lt; clk_out2 ( clk_wiz_0, the clock generator )</w:t>
      </w:r>
    </w:p>
    <w:p w14:paraId="1F8F7310" w14:textId="12858A3B" w:rsidR="006F296E" w:rsidRDefault="006F296E" w:rsidP="006F296E">
      <w:pPr>
        <w:pStyle w:val="ListParagraph"/>
        <w:numPr>
          <w:ilvl w:val="4"/>
          <w:numId w:val="1"/>
        </w:numPr>
      </w:pPr>
      <w:proofErr w:type="gramStart"/>
      <w:r>
        <w:t>.</w:t>
      </w:r>
      <w:proofErr w:type="spellStart"/>
      <w:r>
        <w:t>clkb</w:t>
      </w:r>
      <w:proofErr w:type="spellEnd"/>
      <w:proofErr w:type="gramEnd"/>
      <w:r>
        <w:t xml:space="preserve"> &lt; clk_out2 ( clk_wiz_0, the clock generator )</w:t>
      </w:r>
    </w:p>
    <w:p w14:paraId="5FC5EEF7" w14:textId="56089CD9" w:rsidR="006F296E" w:rsidRDefault="006F296E" w:rsidP="006F296E">
      <w:pPr>
        <w:pStyle w:val="ListParagraph"/>
        <w:numPr>
          <w:ilvl w:val="4"/>
          <w:numId w:val="1"/>
        </w:numPr>
      </w:pPr>
      <w:proofErr w:type="gramStart"/>
      <w:r>
        <w:t>.</w:t>
      </w:r>
      <w:proofErr w:type="spellStart"/>
      <w:r>
        <w:t>addra</w:t>
      </w:r>
      <w:proofErr w:type="spellEnd"/>
      <w:proofErr w:type="gramEnd"/>
      <w:r>
        <w:t xml:space="preserve"> &lt; </w:t>
      </w:r>
      <w:proofErr w:type="spellStart"/>
      <w:r>
        <w:t>worldmap_addr</w:t>
      </w:r>
      <w:proofErr w:type="spellEnd"/>
      <w:r>
        <w:t xml:space="preserve"> ( rojobot31 )</w:t>
      </w:r>
    </w:p>
    <w:p w14:paraId="23760461" w14:textId="7A95C865" w:rsidR="006F296E" w:rsidRDefault="006F296E" w:rsidP="006F296E">
      <w:pPr>
        <w:pStyle w:val="ListParagraph"/>
        <w:numPr>
          <w:ilvl w:val="4"/>
          <w:numId w:val="1"/>
        </w:numPr>
      </w:pPr>
      <w:proofErr w:type="gramStart"/>
      <w:r>
        <w:t>.</w:t>
      </w:r>
      <w:proofErr w:type="spellStart"/>
      <w:r>
        <w:t>addrb</w:t>
      </w:r>
      <w:proofErr w:type="spellEnd"/>
      <w:proofErr w:type="gramEnd"/>
      <w:r>
        <w:t xml:space="preserve"> &lt; </w:t>
      </w:r>
      <w:proofErr w:type="spellStart"/>
      <w:r>
        <w:t>vid_addr</w:t>
      </w:r>
      <w:proofErr w:type="spellEnd"/>
      <w:r>
        <w:t xml:space="preserve"> ( scale )</w:t>
      </w:r>
    </w:p>
    <w:p w14:paraId="5F35BD41" w14:textId="1668B2CD" w:rsidR="006F296E" w:rsidRDefault="006F296E" w:rsidP="006F296E">
      <w:pPr>
        <w:pStyle w:val="ListParagraph"/>
        <w:numPr>
          <w:ilvl w:val="3"/>
          <w:numId w:val="1"/>
        </w:numPr>
      </w:pPr>
      <w:r>
        <w:t>World Map outputs:</w:t>
      </w:r>
    </w:p>
    <w:p w14:paraId="49A0332C" w14:textId="2814C3EA" w:rsidR="006F296E" w:rsidRDefault="006F296E" w:rsidP="006F296E">
      <w:pPr>
        <w:pStyle w:val="ListParagraph"/>
        <w:numPr>
          <w:ilvl w:val="4"/>
          <w:numId w:val="1"/>
        </w:numPr>
      </w:pPr>
      <w:proofErr w:type="gramStart"/>
      <w:r>
        <w:t>.</w:t>
      </w:r>
      <w:proofErr w:type="spellStart"/>
      <w:r>
        <w:t>douta</w:t>
      </w:r>
      <w:proofErr w:type="spellEnd"/>
      <w:proofErr w:type="gramEnd"/>
      <w:r>
        <w:t xml:space="preserve"> &gt; </w:t>
      </w:r>
      <w:proofErr w:type="spellStart"/>
      <w:r>
        <w:t>worldmap_data</w:t>
      </w:r>
      <w:proofErr w:type="spellEnd"/>
      <w:r>
        <w:t xml:space="preserve"> ( rojobot31 )</w:t>
      </w:r>
    </w:p>
    <w:p w14:paraId="3FACB09D" w14:textId="36DA7D37" w:rsidR="006F296E" w:rsidRDefault="006F296E" w:rsidP="006F296E">
      <w:pPr>
        <w:pStyle w:val="ListParagraph"/>
        <w:numPr>
          <w:ilvl w:val="4"/>
          <w:numId w:val="1"/>
        </w:numPr>
      </w:pPr>
      <w:r>
        <w:t>.</w:t>
      </w:r>
      <w:proofErr w:type="spellStart"/>
      <w:r>
        <w:t>doutb</w:t>
      </w:r>
      <w:proofErr w:type="spellEnd"/>
      <w:r>
        <w:t xml:space="preserve"> &gt; </w:t>
      </w:r>
      <w:proofErr w:type="spellStart"/>
      <w:r>
        <w:t>world</w:t>
      </w:r>
      <w:r w:rsidR="00986BDB">
        <w:t>_pixel</w:t>
      </w:r>
      <w:proofErr w:type="spellEnd"/>
      <w:r w:rsidR="00986BDB">
        <w:t xml:space="preserve"> ( colorizer )</w:t>
      </w:r>
      <w:bookmarkStart w:id="0" w:name="_GoBack"/>
      <w:bookmarkEnd w:id="0"/>
    </w:p>
    <w:p w14:paraId="7EE72C15" w14:textId="5B4D34FD" w:rsidR="00BB0D4D" w:rsidRDefault="00BB0D4D" w:rsidP="00BB0D4D">
      <w:pPr>
        <w:pStyle w:val="ListParagraph"/>
        <w:numPr>
          <w:ilvl w:val="2"/>
          <w:numId w:val="1"/>
        </w:numPr>
      </w:pPr>
      <w:r>
        <w:t>Include hardware control</w:t>
      </w:r>
    </w:p>
    <w:p w14:paraId="7ECE18A1" w14:textId="5F7BD4CB" w:rsidR="00BB0D4D" w:rsidRDefault="00BB0D4D" w:rsidP="00BB0D4D">
      <w:pPr>
        <w:pStyle w:val="ListParagraph"/>
        <w:numPr>
          <w:ilvl w:val="3"/>
          <w:numId w:val="1"/>
        </w:numPr>
      </w:pPr>
      <w:r>
        <w:t xml:space="preserve">Verilog will read the </w:t>
      </w:r>
      <w:proofErr w:type="spellStart"/>
      <w:r>
        <w:t>bot_inforeg</w:t>
      </w:r>
      <w:proofErr w:type="spellEnd"/>
      <w:r>
        <w:t xml:space="preserve"> to get status of both bots.</w:t>
      </w:r>
    </w:p>
    <w:p w14:paraId="2C9F4E89" w14:textId="4E8EE753" w:rsidR="00BB0D4D" w:rsidRDefault="00BB0D4D" w:rsidP="00BB0D4D">
      <w:pPr>
        <w:pStyle w:val="ListParagraph"/>
        <w:numPr>
          <w:ilvl w:val="3"/>
          <w:numId w:val="1"/>
        </w:numPr>
      </w:pPr>
      <w:r>
        <w:t xml:space="preserve">When both bots have arrived at the finish line, then the hardware will increment a counter to select the next map. </w:t>
      </w:r>
    </w:p>
    <w:p w14:paraId="2C28E803" w14:textId="4421A8B8" w:rsidR="00C13A55" w:rsidRPr="00BB0D4D" w:rsidRDefault="00BB0D4D" w:rsidP="00BB0D4D">
      <w:pPr>
        <w:pStyle w:val="ListParagraph"/>
        <w:numPr>
          <w:ilvl w:val="2"/>
          <w:numId w:val="1"/>
        </w:numPr>
        <w:rPr>
          <w:strike/>
        </w:rPr>
      </w:pPr>
      <w:r w:rsidRPr="00BB0D4D">
        <w:rPr>
          <w:strike/>
        </w:rPr>
        <w:t>Include program control registers?</w:t>
      </w:r>
    </w:p>
    <w:p w14:paraId="06C9E9A1" w14:textId="20BA6723" w:rsidR="009F6138" w:rsidRDefault="009F6138" w:rsidP="009F6138">
      <w:pPr>
        <w:pStyle w:val="ListParagraph"/>
        <w:numPr>
          <w:ilvl w:val="0"/>
          <w:numId w:val="1"/>
        </w:numPr>
      </w:pPr>
      <w:r>
        <w:t>Create Hardware Mechanism for switching between maps.</w:t>
      </w:r>
    </w:p>
    <w:sectPr w:rsidR="009F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F3C70"/>
    <w:multiLevelType w:val="hybridMultilevel"/>
    <w:tmpl w:val="13E4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9"/>
    <w:rsid w:val="000B3419"/>
    <w:rsid w:val="006F296E"/>
    <w:rsid w:val="00986BDB"/>
    <w:rsid w:val="009F6138"/>
    <w:rsid w:val="00BB0D4D"/>
    <w:rsid w:val="00C13A55"/>
    <w:rsid w:val="00C15602"/>
    <w:rsid w:val="00F9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7E93"/>
  <w15:chartTrackingRefBased/>
  <w15:docId w15:val="{6A36152B-8037-4E9E-97FD-34BFD9A3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2362E577.dotm</Template>
  <TotalTime>21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5</cp:revision>
  <dcterms:created xsi:type="dcterms:W3CDTF">2019-11-20T18:04:00Z</dcterms:created>
  <dcterms:modified xsi:type="dcterms:W3CDTF">2019-11-20T18:36:00Z</dcterms:modified>
</cp:coreProperties>
</file>